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4A0DC" w14:textId="5AB6FE86" w:rsidR="00F44519" w:rsidRDefault="00BA7CD5">
      <w:pPr>
        <w:pStyle w:val="Ttulo"/>
      </w:pPr>
      <w:r>
        <w:t>Memoria Práctica 1</w:t>
      </w:r>
    </w:p>
    <w:p w14:paraId="455BF9B4" w14:textId="4C0AB908" w:rsidR="00F44519" w:rsidRDefault="00BA7CD5">
      <w:pPr>
        <w:pStyle w:val="Ttulo1"/>
      </w:pPr>
      <w:r>
        <w:t>Introducción</w:t>
      </w:r>
    </w:p>
    <w:p w14:paraId="49C77533" w14:textId="77777777" w:rsidR="00BA7CD5" w:rsidRDefault="00BA7CD5" w:rsidP="00BA7CD5"/>
    <w:p w14:paraId="5BA39DDF" w14:textId="77777777" w:rsidR="00BA7CD5" w:rsidRDefault="00BA7CD5" w:rsidP="00BA7CD5"/>
    <w:p w14:paraId="252F0431" w14:textId="4A560120" w:rsidR="00BA7CD5" w:rsidRDefault="00BA7CD5" w:rsidP="00BA7CD5">
      <w:pPr>
        <w:pStyle w:val="Ttulo1"/>
      </w:pPr>
      <w:r>
        <w:t>Código impreso</w:t>
      </w:r>
    </w:p>
    <w:p w14:paraId="3E3C2A49" w14:textId="77777777" w:rsidR="00BA7CD5" w:rsidRDefault="00BA7CD5" w:rsidP="00BA7CD5"/>
    <w:p w14:paraId="548E1706" w14:textId="77777777" w:rsidR="00BA7CD5" w:rsidRDefault="00BA7CD5" w:rsidP="00BA7CD5"/>
    <w:p w14:paraId="45FB7960" w14:textId="43369098" w:rsidR="00BA7CD5" w:rsidRDefault="00BA7CD5" w:rsidP="00BA7CD5">
      <w:pPr>
        <w:pStyle w:val="Ttulo1"/>
      </w:pPr>
      <w:r>
        <w:t xml:space="preserve">Resultados </w:t>
      </w:r>
    </w:p>
    <w:p w14:paraId="70BAB696" w14:textId="77777777" w:rsidR="00BA7CD5" w:rsidRDefault="00BA7CD5" w:rsidP="00BA7CD5"/>
    <w:p w14:paraId="5FF2D434" w14:textId="77777777" w:rsidR="00BA7CD5" w:rsidRDefault="00BA7CD5" w:rsidP="00BA7CD5"/>
    <w:p w14:paraId="360EA246" w14:textId="50449660" w:rsidR="00BA7CD5" w:rsidRDefault="00BA7CD5" w:rsidP="00BA7CD5">
      <w:pPr>
        <w:pStyle w:val="Ttulo1"/>
      </w:pPr>
      <w:r>
        <w:t>Cuestiones</w:t>
      </w:r>
    </w:p>
    <w:p w14:paraId="2298FD1C" w14:textId="0C3B0699" w:rsidR="00BA7CD5" w:rsidRDefault="00BA7CD5" w:rsidP="00BA7CD5">
      <w:pPr>
        <w:pStyle w:val="Prrafodelista"/>
        <w:numPr>
          <w:ilvl w:val="0"/>
          <w:numId w:val="17"/>
        </w:numPr>
      </w:pPr>
      <w:r>
        <w:t>Justifica tu implementaci</w:t>
      </w:r>
      <w:r>
        <w:t>ó</w:t>
      </w:r>
      <w:r>
        <w:t xml:space="preserve">n de </w:t>
      </w:r>
      <w:proofErr w:type="spellStart"/>
      <w:r>
        <w:t>aleat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¿en qu</w:t>
      </w:r>
      <w:r>
        <w:t>é</w:t>
      </w:r>
      <w:r>
        <w:t xml:space="preserve"> ideas se basa? ¿de qu</w:t>
      </w:r>
      <w:r>
        <w:t>é</w:t>
      </w:r>
      <w:r>
        <w:t xml:space="preserve"> libro/art</w:t>
      </w:r>
      <w:r>
        <w:t>í</w:t>
      </w:r>
      <w:r>
        <w:t>culo, si alguno, has tomado la idea? Prop</w:t>
      </w:r>
      <w:r>
        <w:t>ó</w:t>
      </w:r>
      <w:r>
        <w:t>n un m</w:t>
      </w:r>
      <w:r>
        <w:t>é</w:t>
      </w:r>
      <w:r>
        <w:t>todo alternativo de generaci</w:t>
      </w:r>
      <w:r>
        <w:t>ó</w:t>
      </w:r>
      <w:r>
        <w:t>n de n</w:t>
      </w:r>
      <w:r>
        <w:t>ú</w:t>
      </w:r>
      <w:r>
        <w:t>meros aleatorios y justifica sus ventajas/desventajas respecto a tu elecci</w:t>
      </w:r>
      <w:r>
        <w:t>ó</w:t>
      </w:r>
      <w:r>
        <w:t>n.</w:t>
      </w:r>
    </w:p>
    <w:p w14:paraId="2F2F6205" w14:textId="30F0D497" w:rsidR="00BA7CD5" w:rsidRDefault="00BA7CD5" w:rsidP="00BA7CD5">
      <w:r>
        <w:t xml:space="preserve">El método elegido para crear números aleatorios ha sido el algoritmo de Park y Miller para crear números aleatorios, junto al </w:t>
      </w:r>
      <w:proofErr w:type="spellStart"/>
      <w:r>
        <w:t>shuffle</w:t>
      </w:r>
      <w:proofErr w:type="spellEnd"/>
      <w:r>
        <w:t xml:space="preserve">/barajeo de </w:t>
      </w:r>
      <w:proofErr w:type="spellStart"/>
      <w:r>
        <w:t>Bays</w:t>
      </w:r>
      <w:proofErr w:type="spellEnd"/>
      <w:r>
        <w:t xml:space="preserve">-Durham. Explicándolo rápidamente, este método se basa en tras un calentamiento, llenar una tabla con “semillas” que serán números aleatorios creados con el algoritmo de Park y Miller, y posteriormente se seleccionará el último número generado y se convertirá en un índice dentro del rango de la tabla, este índice será el elemento seleccionado de la tabla para ser convertido a un </w:t>
      </w:r>
      <w:proofErr w:type="spellStart"/>
      <w:r>
        <w:t>float</w:t>
      </w:r>
      <w:proofErr w:type="spellEnd"/>
      <w:r>
        <w:t xml:space="preserve"> en [0,1) que será devuelto como nuestro número aleatorio. Nótese que ese elemento será reemplazado en la tabla por otro generado a partir de este con el algoritmo de Park y Miller.</w:t>
      </w:r>
    </w:p>
    <w:p w14:paraId="6886E5CD" w14:textId="1B3BA14A" w:rsidR="00BA7CD5" w:rsidRDefault="00BA7CD5" w:rsidP="00BA7CD5">
      <w:r>
        <w:t>En estas imágenes se comentan línea por línea lo que sucede</w:t>
      </w:r>
    </w:p>
    <w:p w14:paraId="34DA0F54" w14:textId="7EE8C888" w:rsidR="00BA7CD5" w:rsidRDefault="00BA7CD5" w:rsidP="00BA7CD5">
      <w:r>
        <w:t>2. Justifica lo m</w:t>
      </w:r>
      <w:r>
        <w:t>ás</w:t>
      </w:r>
      <w:r>
        <w:t xml:space="preserve"> formalmente que puedas la correcci</w:t>
      </w:r>
      <w:r>
        <w:t>ó</w:t>
      </w:r>
      <w:r>
        <w:t>n (</w:t>
      </w:r>
      <w:proofErr w:type="gramStart"/>
      <w:r>
        <w:t>o</w:t>
      </w:r>
      <w:proofErr w:type="gramEnd"/>
      <w:r>
        <w:t xml:space="preserve"> dicho de otra manera, </w:t>
      </w:r>
      <w:r>
        <w:t>por qué</w:t>
      </w:r>
      <w:r>
        <w:t xml:space="preserve"> ordena bien) del algoritmo </w:t>
      </w:r>
      <w:proofErr w:type="spellStart"/>
      <w:r>
        <w:t>InsertSort</w:t>
      </w:r>
      <w:proofErr w:type="spellEnd"/>
      <w:r>
        <w:t>.</w:t>
      </w:r>
    </w:p>
    <w:p w14:paraId="2C8ADFC2" w14:textId="2589FDCC" w:rsidR="00BA7CD5" w:rsidRDefault="00BA7CD5" w:rsidP="00BA7CD5">
      <w:r>
        <w:lastRenderedPageBreak/>
        <w:t>3. ¿Por qu</w:t>
      </w:r>
      <w:r>
        <w:t>é</w:t>
      </w:r>
      <w:r>
        <w:t xml:space="preserve"> el bucle exterior de </w:t>
      </w:r>
      <w:proofErr w:type="spellStart"/>
      <w:r>
        <w:t>InsertSort</w:t>
      </w:r>
      <w:proofErr w:type="spellEnd"/>
      <w:r>
        <w:t xml:space="preserve"> no act</w:t>
      </w:r>
      <w:r>
        <w:t>úa</w:t>
      </w:r>
      <w:r>
        <w:t xml:space="preserve"> sobre el </w:t>
      </w:r>
      <w:r>
        <w:t>ú</w:t>
      </w:r>
      <w:r>
        <w:t>ltimo elemento de la tabla?</w:t>
      </w:r>
    </w:p>
    <w:p w14:paraId="66B6F1F0" w14:textId="528FDA17" w:rsidR="00BA7CD5" w:rsidRDefault="00BA7CD5" w:rsidP="00BA7CD5">
      <w:r>
        <w:t>4. ¿Cu ́al es la operaci</w:t>
      </w:r>
      <w:r>
        <w:t>ó</w:t>
      </w:r>
      <w:r>
        <w:t>n b</w:t>
      </w:r>
      <w:r>
        <w:t>á</w:t>
      </w:r>
      <w:r>
        <w:t xml:space="preserve">sica de </w:t>
      </w:r>
      <w:proofErr w:type="spellStart"/>
      <w:r>
        <w:t>InsertSort</w:t>
      </w:r>
      <w:proofErr w:type="spellEnd"/>
      <w:r>
        <w:t>?</w:t>
      </w:r>
    </w:p>
    <w:p w14:paraId="136C6393" w14:textId="08828103" w:rsidR="00BA7CD5" w:rsidRDefault="00BA7CD5" w:rsidP="00BA7CD5">
      <w:r>
        <w:t>5. Dar tiempos de ejecuci</w:t>
      </w:r>
      <w:r>
        <w:t>ó</w:t>
      </w:r>
      <w:r>
        <w:t>n en funci</w:t>
      </w:r>
      <w:r>
        <w:t>ó</w:t>
      </w:r>
      <w:r>
        <w:t>n del tama</w:t>
      </w:r>
      <w:r>
        <w:t>ñ</w:t>
      </w:r>
      <w:r>
        <w:t xml:space="preserve">o de entrada n para el caso peor WBS(n) y el caso mejor BBS(n) de </w:t>
      </w:r>
      <w:proofErr w:type="spellStart"/>
      <w:r>
        <w:t>InsertSort</w:t>
      </w:r>
      <w:proofErr w:type="spellEnd"/>
      <w:r>
        <w:t xml:space="preserve"> y </w:t>
      </w:r>
      <w:proofErr w:type="spellStart"/>
      <w:r>
        <w:t>BubbleSort</w:t>
      </w:r>
      <w:proofErr w:type="spellEnd"/>
      <w:r>
        <w:t>. Utilizad la notaci</w:t>
      </w:r>
      <w:r>
        <w:t>ó</w:t>
      </w:r>
      <w:r>
        <w:t>n asint</w:t>
      </w:r>
      <w:r>
        <w:t>ó</w:t>
      </w:r>
      <w:r>
        <w:t>tica (O, Θ, o, Ω,</w:t>
      </w:r>
      <w:r>
        <w:t xml:space="preserve"> </w:t>
      </w:r>
      <w:proofErr w:type="spellStart"/>
      <w:r>
        <w:t>etc</w:t>
      </w:r>
      <w:proofErr w:type="spellEnd"/>
      <w:r>
        <w:t>) siempre que se pueda.</w:t>
      </w:r>
    </w:p>
    <w:p w14:paraId="24CB30B1" w14:textId="6FEE565A" w:rsidR="00BA7CD5" w:rsidRPr="00BA7CD5" w:rsidRDefault="00BA7CD5" w:rsidP="00BA7CD5">
      <w:r>
        <w:t>6. Compara los tiempos medios de reloj, as</w:t>
      </w:r>
      <w:r>
        <w:t>í</w:t>
      </w:r>
      <w:r>
        <w:t xml:space="preserve"> como el caso medio, peor y mejor obtenidos para </w:t>
      </w:r>
      <w:proofErr w:type="spellStart"/>
      <w:r>
        <w:t>InsertSort</w:t>
      </w:r>
      <w:proofErr w:type="spellEnd"/>
      <w:r>
        <w:t xml:space="preserve"> y </w:t>
      </w:r>
      <w:proofErr w:type="spellStart"/>
      <w:r>
        <w:t>BubbleSort</w:t>
      </w:r>
      <w:proofErr w:type="spellEnd"/>
      <w:r>
        <w:t>, justifica las similitudes o diferencias entre ambos (es decir, indicad si las gr</w:t>
      </w:r>
      <w:r>
        <w:t>á</w:t>
      </w:r>
      <w:r>
        <w:t>ficas son iguales o distintas y por qu</w:t>
      </w:r>
      <w:r>
        <w:t>é</w:t>
      </w:r>
      <w:r>
        <w:t>).</w:t>
      </w:r>
    </w:p>
    <w:p w14:paraId="4D183DFB" w14:textId="77777777" w:rsidR="00BA7CD5" w:rsidRPr="00BA7CD5" w:rsidRDefault="00BA7CD5" w:rsidP="00BA7CD5"/>
    <w:p w14:paraId="5F2630E1" w14:textId="52693FB9" w:rsidR="00F44519" w:rsidRPr="00445455" w:rsidRDefault="00F44519"/>
    <w:sectPr w:rsidR="00F44519" w:rsidRPr="00445455">
      <w:footerReference w:type="default" r:id="rId7"/>
      <w:pgSz w:w="11907" w:h="1683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5D853B" w14:textId="77777777" w:rsidR="00763697" w:rsidRDefault="00763697">
      <w:pPr>
        <w:spacing w:after="0" w:line="240" w:lineRule="auto"/>
      </w:pPr>
      <w:r>
        <w:separator/>
      </w:r>
    </w:p>
  </w:endnote>
  <w:endnote w:type="continuationSeparator" w:id="0">
    <w:p w14:paraId="2C0ADB86" w14:textId="77777777" w:rsidR="00763697" w:rsidRDefault="00763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E57CD4" w14:textId="77777777" w:rsidR="00F44519" w:rsidRDefault="00445455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2F5904" w14:textId="77777777" w:rsidR="00763697" w:rsidRDefault="00763697">
      <w:pPr>
        <w:spacing w:after="0" w:line="240" w:lineRule="auto"/>
      </w:pPr>
      <w:r>
        <w:separator/>
      </w:r>
    </w:p>
  </w:footnote>
  <w:footnote w:type="continuationSeparator" w:id="0">
    <w:p w14:paraId="3C0AF318" w14:textId="77777777" w:rsidR="00763697" w:rsidRDefault="00763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933663"/>
    <w:multiLevelType w:val="hybridMultilevel"/>
    <w:tmpl w:val="55B228A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322375">
    <w:abstractNumId w:val="8"/>
  </w:num>
  <w:num w:numId="2" w16cid:durableId="1721662223">
    <w:abstractNumId w:val="8"/>
  </w:num>
  <w:num w:numId="3" w16cid:durableId="499544288">
    <w:abstractNumId w:val="9"/>
  </w:num>
  <w:num w:numId="4" w16cid:durableId="1717048815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73936477">
    <w:abstractNumId w:val="11"/>
  </w:num>
  <w:num w:numId="6" w16cid:durableId="1267536652">
    <w:abstractNumId w:val="7"/>
  </w:num>
  <w:num w:numId="7" w16cid:durableId="2076050031">
    <w:abstractNumId w:val="6"/>
  </w:num>
  <w:num w:numId="8" w16cid:durableId="2081368226">
    <w:abstractNumId w:val="5"/>
  </w:num>
  <w:num w:numId="9" w16cid:durableId="625429101">
    <w:abstractNumId w:val="4"/>
  </w:num>
  <w:num w:numId="10" w16cid:durableId="2043086721">
    <w:abstractNumId w:val="3"/>
  </w:num>
  <w:num w:numId="11" w16cid:durableId="1664696720">
    <w:abstractNumId w:val="2"/>
  </w:num>
  <w:num w:numId="12" w16cid:durableId="20709425">
    <w:abstractNumId w:val="1"/>
  </w:num>
  <w:num w:numId="13" w16cid:durableId="444924790">
    <w:abstractNumId w:val="0"/>
  </w:num>
  <w:num w:numId="14" w16cid:durableId="517817313">
    <w:abstractNumId w:val="8"/>
    <w:lvlOverride w:ilvl="0">
      <w:startOverride w:val="1"/>
    </w:lvlOverride>
  </w:num>
  <w:num w:numId="15" w16cid:durableId="513112758">
    <w:abstractNumId w:val="8"/>
  </w:num>
  <w:num w:numId="16" w16cid:durableId="2102485700">
    <w:abstractNumId w:val="12"/>
  </w:num>
  <w:num w:numId="17" w16cid:durableId="13045799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D5"/>
    <w:rsid w:val="00445455"/>
    <w:rsid w:val="00763697"/>
    <w:rsid w:val="00BA7CD5"/>
    <w:rsid w:val="00DE1B86"/>
    <w:rsid w:val="00F44519"/>
    <w:rsid w:val="00FB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FC219"/>
  <w15:chartTrackingRefBased/>
  <w15:docId w15:val="{AB0C0F8A-BDA0-114B-9915-05DB5E85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45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666660" w:themeColor="text2" w:themeTint="BF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666660" w:themeColor="text2" w:themeTint="BF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4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454541" w:themeColor="text2" w:themeTint="E6"/>
      <w:sz w:val="3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34"/>
    <w:unhideWhenUsed/>
    <w:qFormat/>
    <w:rsid w:val="00BA7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5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75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niellllll/Library/Containers/com.microsoft.Word/Data/Library/Application%20Support/Microsoft/Office/16.0/DTS/es-ES%7bA2909C0A-3ABE-CB4D-9833-0814B0B6A90E%7d/%7b16F03F5E-1E2C-574C-936C-AB6ADA04E9A2%7dtf10002069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Redacción de un diario.dotx</Template>
  <TotalTime>1</TotalTime>
  <Pages>2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Martínez</dc:creator>
  <cp:keywords/>
  <dc:description/>
  <cp:lastModifiedBy>Daniel Martínez Fernández</cp:lastModifiedBy>
  <cp:revision>2</cp:revision>
  <dcterms:created xsi:type="dcterms:W3CDTF">2025-09-25T17:51:00Z</dcterms:created>
  <dcterms:modified xsi:type="dcterms:W3CDTF">2025-09-25T17:51:00Z</dcterms:modified>
</cp:coreProperties>
</file>